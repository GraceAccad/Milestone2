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6F02" w14:textId="77777777" w:rsidR="001273C1" w:rsidRDefault="00546C4D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E6996D4D225442D79368AD53D109994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EF2BA8">
            <w:t>Lipids</w:t>
          </w:r>
        </w:sdtContent>
      </w:sdt>
      <w:r w:rsidR="00C16778">
        <w:br/>
      </w:r>
      <w:r w:rsidR="00EF2BA8">
        <w:t>Data Base</w:t>
      </w:r>
    </w:p>
    <w:p w14:paraId="0879C9F1" w14:textId="7F5A4DEE" w:rsidR="00386778" w:rsidRDefault="00C027B0" w:rsidP="00EF2BA8">
      <w:pPr>
        <w:pStyle w:val="Subtitle"/>
      </w:pPr>
      <w:r w:rsidRPr="00C027B0">
        <w:t>Grace Accad</w:t>
      </w:r>
    </w:p>
    <w:p w14:paraId="4344EAEE" w14:textId="74B386A7" w:rsidR="001273C1" w:rsidRDefault="00C303AE" w:rsidP="0022033A">
      <w:pPr>
        <w:pStyle w:val="Subtitle"/>
      </w:pPr>
      <w:r>
        <w:t>Ryan Rahy (201603330)</w:t>
      </w:r>
      <w:bookmarkStart w:id="0" w:name="_GoBack"/>
      <w:bookmarkEnd w:id="0"/>
    </w:p>
    <w:p w14:paraId="45F59822" w14:textId="207F0AE0" w:rsidR="001273C1" w:rsidRDefault="00546C4D">
      <w:pPr>
        <w:pStyle w:val="Heading1"/>
      </w:pPr>
      <w:sdt>
        <w:sdtPr>
          <w:alias w:val="Overview:"/>
          <w:tag w:val="Overview:"/>
          <w:id w:val="-1324508684"/>
          <w:placeholder>
            <w:docPart w:val="8D610C1D169F486C8B2964C911497063"/>
          </w:placeholder>
          <w:temporary/>
          <w:showingPlcHdr/>
          <w15:appearance w15:val="hidden"/>
        </w:sdtPr>
        <w:sdtEndPr/>
        <w:sdtContent>
          <w:r w:rsidR="00386778">
            <w:t>Overview</w:t>
          </w:r>
        </w:sdtContent>
      </w:sdt>
    </w:p>
    <w:p w14:paraId="44D0E86D" w14:textId="7838CB62" w:rsidR="009B688C" w:rsidRPr="009B688C" w:rsidRDefault="009B688C" w:rsidP="009B688C">
      <w:r>
        <w:t xml:space="preserve">A major problem in the field of microbiology is the presence of bacteria that are resistant to antibiotics, which complicates things when it comes to treating bacterial infections. 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634E9370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9DA2ADD" w14:textId="77777777" w:rsidR="00386778" w:rsidRDefault="00386778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AF61466" wp14:editId="1D79330C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ctangle 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96E3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ABXtX/kAgAAGwoAAAOAAAAAAAAAAAAAAAAAC4CAABkcnMvZTJvRG9jLnhtbFBLAQItABQABgAI&#10;AAAAIQAF4gw92QAAAAMBAAAPAAAAAAAAAAAAAAAAAOoKAABkcnMvZG93bnJldi54bWxQSwUGAAAA&#10;AAQABADzAAAA8AsAAAAA&#10;">
                      <v:rect id="Rectangle 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" fillcolor="#5b9bd5 [3204]" stroked="f" strokeweight="0"/>
                      <v:shape id="Freeform 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0xAAAANoAAAAPAAAAZHJzL2Rvd25yZXYueG1sRI9Pa8JA&#10;FMTvQr/D8oTezMZCVa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F0WBLT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1AB4A4F" w14:textId="0FAC91E4" w:rsidR="00386778" w:rsidRPr="0016349B" w:rsidRDefault="009B688C" w:rsidP="004D39A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Antibiotics work by altering the cell membrane of the bacteria, leading to cell leakage and finally cell death.</w:t>
            </w:r>
          </w:p>
        </w:tc>
      </w:tr>
    </w:tbl>
    <w:p w14:paraId="587B0840" w14:textId="2A55F30F" w:rsidR="001273C1" w:rsidRDefault="001273C1">
      <w:pPr>
        <w:pStyle w:val="NoSpacing"/>
      </w:pPr>
    </w:p>
    <w:p w14:paraId="55B7B455" w14:textId="56BD3793" w:rsidR="004960B1" w:rsidRDefault="009B688C">
      <w:pPr>
        <w:pStyle w:val="NoSpacing"/>
        <w:rPr>
          <w:rFonts w:cstheme="minorHAnsi"/>
        </w:rPr>
      </w:pPr>
      <w:r>
        <w:t xml:space="preserve">Currently, </w:t>
      </w:r>
      <w:r w:rsidR="004960B1">
        <w:rPr>
          <w:rFonts w:cstheme="minorHAnsi"/>
        </w:rPr>
        <w:t>c</w:t>
      </w:r>
      <w:r w:rsidR="004960B1" w:rsidRPr="0016349B">
        <w:rPr>
          <w:rFonts w:cstheme="minorHAnsi"/>
        </w:rPr>
        <w:t xml:space="preserve">olistin is considered </w:t>
      </w:r>
      <w:r w:rsidR="004960B1">
        <w:rPr>
          <w:rFonts w:cstheme="minorHAnsi"/>
        </w:rPr>
        <w:t xml:space="preserve">to be </w:t>
      </w:r>
      <w:r w:rsidR="004960B1" w:rsidRPr="0016349B">
        <w:rPr>
          <w:rFonts w:cstheme="minorHAnsi"/>
        </w:rPr>
        <w:t>the last resort antibiotic, the only effective agent against multi</w:t>
      </w:r>
      <w:r w:rsidR="004960B1">
        <w:rPr>
          <w:rFonts w:cstheme="minorHAnsi"/>
        </w:rPr>
        <w:t>-</w:t>
      </w:r>
      <w:r w:rsidR="004960B1" w:rsidRPr="0016349B">
        <w:rPr>
          <w:rFonts w:cstheme="minorHAnsi"/>
        </w:rPr>
        <w:t>drug resistant organisms.</w:t>
      </w:r>
      <w:r w:rsidR="004960B1">
        <w:rPr>
          <w:rFonts w:cstheme="minorHAnsi"/>
        </w:rPr>
        <w:t xml:space="preserve"> However, some bacteria can gain </w:t>
      </w:r>
      <w:r w:rsidR="004960B1" w:rsidRPr="004960B1">
        <w:rPr>
          <w:rFonts w:cstheme="minorHAnsi"/>
        </w:rPr>
        <w:t xml:space="preserve">resistance to colistin </w:t>
      </w:r>
      <w:r w:rsidR="001C0D02">
        <w:rPr>
          <w:rFonts w:cstheme="minorHAnsi"/>
        </w:rPr>
        <w:t>by</w:t>
      </w:r>
      <w:r w:rsidR="004960B1" w:rsidRPr="004960B1">
        <w:rPr>
          <w:rFonts w:cstheme="minorHAnsi"/>
        </w:rPr>
        <w:t xml:space="preserve"> employing various strategies</w:t>
      </w:r>
      <w:r w:rsidR="004960B1">
        <w:rPr>
          <w:rFonts w:cstheme="minorHAnsi"/>
        </w:rPr>
        <w:t>, includ</w:t>
      </w:r>
      <w:r w:rsidR="001C0D02">
        <w:rPr>
          <w:rFonts w:cstheme="minorHAnsi"/>
        </w:rPr>
        <w:t>ing</w:t>
      </w:r>
      <w:r w:rsidR="004960B1">
        <w:rPr>
          <w:rFonts w:cstheme="minorHAnsi"/>
        </w:rPr>
        <w:t xml:space="preserve"> the modification of a certain lipid (fat molecule) in the outer cell membrane.</w:t>
      </w:r>
      <w:r w:rsidR="001C0D02">
        <w:rPr>
          <w:rFonts w:cstheme="minorHAnsi"/>
        </w:rPr>
        <w:t xml:space="preserve"> This lipid is known as Lipid A.</w:t>
      </w:r>
    </w:p>
    <w:p w14:paraId="65DC92A8" w14:textId="77777777" w:rsidR="001C0D02" w:rsidRDefault="001C0D02">
      <w:pPr>
        <w:pStyle w:val="NoSpacing"/>
      </w:pPr>
    </w:p>
    <w:p w14:paraId="3E5A508E" w14:textId="4ADEEFC1" w:rsidR="009B688C" w:rsidRDefault="00A416A4" w:rsidP="00A416A4">
      <w:pPr>
        <w:pStyle w:val="NoSpacing"/>
      </w:pPr>
      <w:r>
        <w:t xml:space="preserve">There is a lack of </w:t>
      </w:r>
      <w:r w:rsidR="007E7EDE">
        <w:t>an online database</w:t>
      </w:r>
      <w:r>
        <w:t xml:space="preserve"> surrounding the forms and modifications of </w:t>
      </w:r>
      <w:r w:rsidR="00994D4B">
        <w:t>this critical l</w:t>
      </w:r>
      <w:r>
        <w:t xml:space="preserve">ipid in bacteria. This why, in collaboration with Dr. Sima’s microbiology lab, we propose </w:t>
      </w:r>
      <w:r w:rsidR="009B688C">
        <w:t>to build a database</w:t>
      </w:r>
      <w:r w:rsidR="001C0D02">
        <w:t xml:space="preserve"> </w:t>
      </w:r>
      <w:r w:rsidR="00994D4B">
        <w:t xml:space="preserve">(and accompanying website) </w:t>
      </w:r>
      <w:r w:rsidR="001C0D02">
        <w:t xml:space="preserve">that contains </w:t>
      </w:r>
      <w:r w:rsidR="00994D4B">
        <w:t>data about</w:t>
      </w:r>
      <w:r w:rsidR="00013456">
        <w:t xml:space="preserve"> Lipid A</w:t>
      </w:r>
      <w:r>
        <w:t xml:space="preserve"> </w:t>
      </w:r>
      <w:r w:rsidR="00056EBA">
        <w:t xml:space="preserve">and its structural variations </w:t>
      </w:r>
      <w:r>
        <w:t xml:space="preserve">in </w:t>
      </w:r>
      <w:r w:rsidR="00C303AE">
        <w:t xml:space="preserve">the bacterial species </w:t>
      </w:r>
      <w:r w:rsidR="00C303AE" w:rsidRPr="00C303AE">
        <w:rPr>
          <w:i/>
          <w:iCs/>
        </w:rPr>
        <w:t>Klebsiella pneumoniae</w:t>
      </w:r>
      <w:r>
        <w:t>.</w:t>
      </w:r>
      <w:r w:rsidR="00013456">
        <w:t xml:space="preserve"> </w:t>
      </w:r>
      <w:r>
        <w:t xml:space="preserve">This would allow </w:t>
      </w:r>
      <w:r w:rsidR="00013456">
        <w:t>researche</w:t>
      </w:r>
      <w:r w:rsidR="00994D4B">
        <w:t>rs and</w:t>
      </w:r>
      <w:r w:rsidR="00013456">
        <w:t xml:space="preserve"> drug designers</w:t>
      </w:r>
      <w:r w:rsidR="00994D4B">
        <w:t xml:space="preserve"> to readily and easily access the aforementioned data in order for them to be able to conduct better experiments, design more efficient drugs, etc.</w:t>
      </w:r>
      <w:r w:rsidR="00C303AE">
        <w:t xml:space="preserve"> Due to the absolute lack of information about Lipid A, a database focusing on even one bacterial species carries a lot of potential and represents a start.</w:t>
      </w:r>
    </w:p>
    <w:p w14:paraId="598D79DD" w14:textId="1B06CE01" w:rsidR="00C303AE" w:rsidRPr="00C303AE" w:rsidRDefault="00546C4D" w:rsidP="00C303AE">
      <w:pPr>
        <w:pStyle w:val="Heading2"/>
      </w:pPr>
      <w:sdt>
        <w:sdtPr>
          <w:alias w:val="The Objective:"/>
          <w:tag w:val="The Objective:"/>
          <w:id w:val="-75594084"/>
          <w:placeholder>
            <w:docPart w:val="4E46DF622A924BE9918E5FD8EFA582B7"/>
          </w:placeholder>
          <w:temporary/>
          <w:showingPlcHdr/>
          <w15:appearance w15:val="hidden"/>
        </w:sdtPr>
        <w:sdtEndPr/>
        <w:sdtContent>
          <w:r w:rsidR="00386778">
            <w:t>The Objective</w:t>
          </w:r>
        </w:sdtContent>
      </w:sdt>
      <w:r w:rsidR="00C303AE">
        <w:t>s</w:t>
      </w:r>
    </w:p>
    <w:p w14:paraId="7BD633C4" w14:textId="4C9ABE3F" w:rsidR="00C303AE" w:rsidRDefault="00C027B0" w:rsidP="006959F8">
      <w:pPr>
        <w:pStyle w:val="ListBullet"/>
        <w:rPr>
          <w:rFonts w:cstheme="minorHAnsi"/>
        </w:rPr>
      </w:pPr>
      <w:r w:rsidRPr="00F244F5">
        <w:rPr>
          <w:rFonts w:cstheme="minorHAnsi"/>
        </w:rPr>
        <w:t>Goal #1:</w:t>
      </w:r>
      <w:r w:rsidR="00C16778" w:rsidRPr="00F244F5">
        <w:rPr>
          <w:rFonts w:cstheme="minorHAnsi"/>
        </w:rPr>
        <w:t xml:space="preserve"> </w:t>
      </w:r>
      <w:r w:rsidR="00C303AE">
        <w:rPr>
          <w:rFonts w:cstheme="minorHAnsi"/>
        </w:rPr>
        <w:t>Meet the need for an online database dealing with different structural forms attributed to Lipid A, and provide relevant molecular data about each</w:t>
      </w:r>
      <w:r w:rsidR="00C303AE" w:rsidRPr="00B50339">
        <w:rPr>
          <w:rFonts w:cstheme="minorHAnsi"/>
        </w:rPr>
        <w:t xml:space="preserve"> </w:t>
      </w:r>
    </w:p>
    <w:p w14:paraId="6EF25109" w14:textId="06778BBD" w:rsidR="001273C1" w:rsidRPr="00B50339" w:rsidRDefault="00C303AE" w:rsidP="00C027B0">
      <w:pPr>
        <w:pStyle w:val="ListBullet"/>
        <w:rPr>
          <w:rFonts w:cstheme="minorHAnsi"/>
        </w:rPr>
      </w:pPr>
      <w:r w:rsidRPr="00B50339">
        <w:rPr>
          <w:rFonts w:cstheme="minorHAnsi"/>
        </w:rPr>
        <w:t>Goal #</w:t>
      </w:r>
      <w:r>
        <w:rPr>
          <w:rFonts w:cstheme="minorHAnsi"/>
        </w:rPr>
        <w:t>3</w:t>
      </w:r>
      <w:r w:rsidRPr="00B50339">
        <w:rPr>
          <w:rFonts w:cstheme="minorHAnsi"/>
        </w:rPr>
        <w:t xml:space="preserve">: </w:t>
      </w:r>
      <w:r w:rsidR="00B50339" w:rsidRPr="00F244F5">
        <w:t xml:space="preserve">Organize all information that are harvested through utilizing matrix-assisted laser desorption ionization–    </w:t>
      </w:r>
      <w:r w:rsidR="00B50339">
        <w:t xml:space="preserve">   </w:t>
      </w:r>
      <w:r w:rsidR="00B50339" w:rsidRPr="00B50339">
        <w:rPr>
          <w:rFonts w:cstheme="minorHAnsi"/>
        </w:rPr>
        <w:t>time of flight mass spectrometry</w:t>
      </w:r>
      <w:r w:rsidR="009B688C">
        <w:rPr>
          <w:rFonts w:cstheme="minorHAnsi"/>
        </w:rPr>
        <w:t xml:space="preserve"> (MALDI-TOF)</w:t>
      </w:r>
    </w:p>
    <w:p w14:paraId="19C9BE65" w14:textId="1576A3D1" w:rsidR="00F244F5" w:rsidRPr="006959F8" w:rsidRDefault="00C027B0" w:rsidP="006959F8">
      <w:pPr>
        <w:pStyle w:val="ListBullet"/>
        <w:rPr>
          <w:rFonts w:cstheme="minorHAnsi"/>
        </w:rPr>
      </w:pPr>
      <w:r w:rsidRPr="00B50339">
        <w:rPr>
          <w:rFonts w:cstheme="minorHAnsi"/>
        </w:rPr>
        <w:t>Goal #</w:t>
      </w:r>
      <w:r w:rsidR="00C303AE">
        <w:rPr>
          <w:rFonts w:cstheme="minorHAnsi"/>
        </w:rPr>
        <w:t>4</w:t>
      </w:r>
      <w:r w:rsidRPr="00B50339">
        <w:rPr>
          <w:rFonts w:cstheme="minorHAnsi"/>
        </w:rPr>
        <w:t>:</w:t>
      </w:r>
      <w:r w:rsidR="00C16778" w:rsidRPr="00B50339">
        <w:rPr>
          <w:rFonts w:cstheme="minorHAnsi"/>
        </w:rPr>
        <w:t xml:space="preserve"> </w:t>
      </w:r>
      <w:r w:rsidR="00F244F5" w:rsidRPr="00B50339">
        <w:rPr>
          <w:rFonts w:cstheme="minorHAnsi"/>
        </w:rPr>
        <w:t>Provide a dataset which represents the major and the minor peaks detected using MALDI-TO</w:t>
      </w:r>
      <w:r w:rsidR="00C303AE">
        <w:rPr>
          <w:rFonts w:cstheme="minorHAnsi"/>
        </w:rPr>
        <w:t>F</w:t>
      </w:r>
    </w:p>
    <w:p w14:paraId="58A6509E" w14:textId="78CA3CA7" w:rsidR="006959F8" w:rsidRPr="00B50339" w:rsidRDefault="006959F8" w:rsidP="006959F8">
      <w:pPr>
        <w:pStyle w:val="Heading2"/>
        <w:rPr>
          <w:rFonts w:cstheme="minorHAnsi"/>
        </w:rPr>
      </w:pPr>
      <w:r>
        <w:t>The Tables</w:t>
      </w:r>
      <w:r w:rsidRPr="006959F8">
        <w:rPr>
          <w:rFonts w:cstheme="minorHAnsi"/>
        </w:rPr>
        <w:t xml:space="preserve"> </w:t>
      </w:r>
    </w:p>
    <w:p w14:paraId="6F2A934D" w14:textId="2F5A8FB6" w:rsidR="006959F8" w:rsidRPr="006959F8" w:rsidRDefault="006959F8" w:rsidP="001D43EA">
      <w:pPr>
        <w:pStyle w:val="ListBullet"/>
      </w:pPr>
      <w:r w:rsidRPr="006959F8">
        <w:rPr>
          <w:rFonts w:cstheme="minorHAnsi"/>
        </w:rPr>
        <w:t>A</w:t>
      </w:r>
      <w:r>
        <w:rPr>
          <w:rFonts w:cstheme="minorHAnsi"/>
        </w:rPr>
        <w:t xml:space="preserve"> table called ‘lipids’ containing lipid ID, common name, systematic name, formula, mass, public ID, category ID, and structure image ID.</w:t>
      </w:r>
    </w:p>
    <w:p w14:paraId="7DF714AB" w14:textId="707ED91E" w:rsidR="006959F8" w:rsidRDefault="006959F8" w:rsidP="001D43EA">
      <w:pPr>
        <w:pStyle w:val="ListBullet"/>
      </w:pPr>
      <w:r>
        <w:t>A table called ‘categories’ containing category ID and category name.</w:t>
      </w:r>
    </w:p>
    <w:p w14:paraId="45878A62" w14:textId="570B116F" w:rsidR="006959F8" w:rsidRDefault="006959F8" w:rsidP="001D43EA">
      <w:pPr>
        <w:pStyle w:val="ListBullet"/>
      </w:pPr>
      <w:r>
        <w:t>A table called ‘structures’ containing image ID, image link, image description, and lipid ID.</w:t>
      </w:r>
    </w:p>
    <w:p w14:paraId="5EA8B85F" w14:textId="34865692" w:rsidR="006959F8" w:rsidRDefault="006959F8" w:rsidP="001D43EA">
      <w:pPr>
        <w:pStyle w:val="ListBullet"/>
      </w:pPr>
      <w:r>
        <w:t>A table called ‘lipid references’ containing reference ID, reference name, reference description, reference link, and lipid ID,</w:t>
      </w:r>
    </w:p>
    <w:p w14:paraId="20B3DE0E" w14:textId="182547F8" w:rsidR="006959F8" w:rsidRDefault="006959F8" w:rsidP="001D43EA">
      <w:pPr>
        <w:pStyle w:val="ListBullet"/>
      </w:pPr>
      <w:r>
        <w:t>A table called ‘organisms’ containing organism ID and organism name.</w:t>
      </w:r>
    </w:p>
    <w:p w14:paraId="6946B35B" w14:textId="0354C6F2" w:rsidR="006959F8" w:rsidRDefault="006959F8" w:rsidP="001D43EA">
      <w:pPr>
        <w:pStyle w:val="ListBullet"/>
      </w:pPr>
      <w:r>
        <w:t>A table called ‘found in’ containing organism ID and lipid ID.</w:t>
      </w:r>
    </w:p>
    <w:p w14:paraId="6660ED08" w14:textId="24EA00BE" w:rsidR="006959F8" w:rsidRDefault="006959F8" w:rsidP="001D43EA">
      <w:pPr>
        <w:pStyle w:val="ListBullet"/>
      </w:pPr>
      <w:r>
        <w:t>A table called ‘modifications’ containing lipid ID, lipid ID, and modification type ID.</w:t>
      </w:r>
    </w:p>
    <w:p w14:paraId="402B3E1C" w14:textId="2FF347E9" w:rsidR="006959F8" w:rsidRDefault="006959F8" w:rsidP="001D43EA">
      <w:pPr>
        <w:pStyle w:val="ListBullet"/>
      </w:pPr>
      <w:r>
        <w:t>A table called ‘modification types’ containing modification type ID and modification type name.</w:t>
      </w:r>
    </w:p>
    <w:p w14:paraId="231A8CDD" w14:textId="65D2A1C3" w:rsidR="006959F8" w:rsidRDefault="006959F8" w:rsidP="001D43EA">
      <w:pPr>
        <w:pStyle w:val="ListBullet"/>
      </w:pPr>
      <w:r>
        <w:t>A table called ‘cross references’ containing cross reference ID, cross reference link, lipid ID, and source ID.</w:t>
      </w:r>
    </w:p>
    <w:p w14:paraId="5C94AF99" w14:textId="74F9C61A" w:rsidR="006959F8" w:rsidRPr="006959F8" w:rsidRDefault="006959F8" w:rsidP="006959F8">
      <w:pPr>
        <w:pStyle w:val="ListBullet"/>
      </w:pPr>
      <w:r>
        <w:t>A table called ‘sources’ containing source ID and source name.</w:t>
      </w:r>
    </w:p>
    <w:sectPr w:rsidR="006959F8" w:rsidRPr="006959F8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8596C" w14:textId="77777777" w:rsidR="00546C4D" w:rsidRDefault="00546C4D">
      <w:pPr>
        <w:spacing w:after="0" w:line="240" w:lineRule="auto"/>
      </w:pPr>
      <w:r>
        <w:separator/>
      </w:r>
    </w:p>
  </w:endnote>
  <w:endnote w:type="continuationSeparator" w:id="0">
    <w:p w14:paraId="6AEC224E" w14:textId="77777777" w:rsidR="00546C4D" w:rsidRDefault="0054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E5065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6349B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33107" w14:textId="77777777" w:rsidR="00546C4D" w:rsidRDefault="00546C4D">
      <w:pPr>
        <w:spacing w:after="0" w:line="240" w:lineRule="auto"/>
      </w:pPr>
      <w:r>
        <w:separator/>
      </w:r>
    </w:p>
  </w:footnote>
  <w:footnote w:type="continuationSeparator" w:id="0">
    <w:p w14:paraId="099628DE" w14:textId="77777777" w:rsidR="00546C4D" w:rsidRDefault="0054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6176C1"/>
    <w:multiLevelType w:val="hybridMultilevel"/>
    <w:tmpl w:val="2FE4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A8"/>
    <w:rsid w:val="00013456"/>
    <w:rsid w:val="000322BF"/>
    <w:rsid w:val="00056EBA"/>
    <w:rsid w:val="000C6A97"/>
    <w:rsid w:val="000E697B"/>
    <w:rsid w:val="00117948"/>
    <w:rsid w:val="001238BC"/>
    <w:rsid w:val="001273C1"/>
    <w:rsid w:val="0016349B"/>
    <w:rsid w:val="00164765"/>
    <w:rsid w:val="001C0D02"/>
    <w:rsid w:val="001E2587"/>
    <w:rsid w:val="002129B0"/>
    <w:rsid w:val="0022033A"/>
    <w:rsid w:val="00295C0C"/>
    <w:rsid w:val="002A04F7"/>
    <w:rsid w:val="002E52EE"/>
    <w:rsid w:val="003262F3"/>
    <w:rsid w:val="00346FDE"/>
    <w:rsid w:val="00386778"/>
    <w:rsid w:val="00443D75"/>
    <w:rsid w:val="004960B1"/>
    <w:rsid w:val="004B5850"/>
    <w:rsid w:val="004E5035"/>
    <w:rsid w:val="004F5C8E"/>
    <w:rsid w:val="00517215"/>
    <w:rsid w:val="00545041"/>
    <w:rsid w:val="00546C4D"/>
    <w:rsid w:val="00590B0E"/>
    <w:rsid w:val="006959F8"/>
    <w:rsid w:val="006C5ECB"/>
    <w:rsid w:val="0071603F"/>
    <w:rsid w:val="00741991"/>
    <w:rsid w:val="0076017A"/>
    <w:rsid w:val="007E7EDE"/>
    <w:rsid w:val="00805667"/>
    <w:rsid w:val="0088175F"/>
    <w:rsid w:val="008961F2"/>
    <w:rsid w:val="008F0E66"/>
    <w:rsid w:val="008F4E62"/>
    <w:rsid w:val="00987BCC"/>
    <w:rsid w:val="00994D4B"/>
    <w:rsid w:val="009A3E0F"/>
    <w:rsid w:val="009B5D53"/>
    <w:rsid w:val="009B688C"/>
    <w:rsid w:val="00A416A4"/>
    <w:rsid w:val="00A97CC8"/>
    <w:rsid w:val="00AA4E06"/>
    <w:rsid w:val="00AA528E"/>
    <w:rsid w:val="00AB131D"/>
    <w:rsid w:val="00AF452C"/>
    <w:rsid w:val="00B0209E"/>
    <w:rsid w:val="00B13AE2"/>
    <w:rsid w:val="00B50339"/>
    <w:rsid w:val="00BC617C"/>
    <w:rsid w:val="00BE3CD6"/>
    <w:rsid w:val="00C027B0"/>
    <w:rsid w:val="00C16778"/>
    <w:rsid w:val="00C303AE"/>
    <w:rsid w:val="00CC4E29"/>
    <w:rsid w:val="00CC612B"/>
    <w:rsid w:val="00D31D4F"/>
    <w:rsid w:val="00DD3056"/>
    <w:rsid w:val="00EA06FB"/>
    <w:rsid w:val="00EF2BA8"/>
    <w:rsid w:val="00F244F5"/>
    <w:rsid w:val="00F42EAE"/>
    <w:rsid w:val="00F535B0"/>
    <w:rsid w:val="00F9769D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37FF0"/>
  <w15:chartTrackingRefBased/>
  <w15:docId w15:val="{2BB06D0F-275F-459B-899A-32E6BB7B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ilfuvd">
    <w:name w:val="ilfuvd"/>
    <w:basedOn w:val="DefaultParagraphFont"/>
    <w:rsid w:val="00164765"/>
  </w:style>
  <w:style w:type="paragraph" w:styleId="ListParagraph">
    <w:name w:val="List Paragraph"/>
    <w:basedOn w:val="Normal"/>
    <w:uiPriority w:val="34"/>
    <w:unhideWhenUsed/>
    <w:qFormat/>
    <w:rsid w:val="00695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406298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996D4D225442D79368AD53D1099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C8C8-8C87-45D9-92B9-CBEE220198D4}"/>
      </w:docPartPr>
      <w:docPartBody>
        <w:p w:rsidR="008600CC" w:rsidRDefault="00005CA1">
          <w:pPr>
            <w:pStyle w:val="E6996D4D225442D79368AD53D1099945"/>
          </w:pPr>
          <w:r>
            <w:t>Your Company</w:t>
          </w:r>
        </w:p>
      </w:docPartBody>
    </w:docPart>
    <w:docPart>
      <w:docPartPr>
        <w:name w:val="8D610C1D169F486C8B2964C911497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43710-9C11-4CC1-A5D0-23E5C4F86E0B}"/>
      </w:docPartPr>
      <w:docPartBody>
        <w:p w:rsidR="008600CC" w:rsidRDefault="00005CA1">
          <w:pPr>
            <w:pStyle w:val="8D610C1D169F486C8B2964C911497063"/>
          </w:pPr>
          <w:r>
            <w:t>Overview</w:t>
          </w:r>
        </w:p>
      </w:docPartBody>
    </w:docPart>
    <w:docPart>
      <w:docPartPr>
        <w:name w:val="4E46DF622A924BE9918E5FD8EFA58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A757-B2B8-40CC-93DF-92081DFB64FD}"/>
      </w:docPartPr>
      <w:docPartBody>
        <w:p w:rsidR="008600CC" w:rsidRDefault="00005CA1">
          <w:pPr>
            <w:pStyle w:val="4E46DF622A924BE9918E5FD8EFA582B7"/>
          </w:pPr>
          <w:r>
            <w:t>The 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A1"/>
    <w:rsid w:val="00005CA1"/>
    <w:rsid w:val="008600CC"/>
    <w:rsid w:val="00EC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996D4D225442D79368AD53D1099945">
    <w:name w:val="E6996D4D225442D79368AD53D1099945"/>
  </w:style>
  <w:style w:type="paragraph" w:customStyle="1" w:styleId="88EEC19A7FFD41119EDC203D1B3C965F">
    <w:name w:val="88EEC19A7FFD41119EDC203D1B3C965F"/>
  </w:style>
  <w:style w:type="paragraph" w:customStyle="1" w:styleId="8927B9F2135F4ED297B3488621D0131B">
    <w:name w:val="8927B9F2135F4ED297B3488621D0131B"/>
  </w:style>
  <w:style w:type="paragraph" w:customStyle="1" w:styleId="E8F75A5D7CCB4C1D99B99A0997F8B030">
    <w:name w:val="E8F75A5D7CCB4C1D99B99A0997F8B030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eastAsia="ja-JP"/>
    </w:rPr>
  </w:style>
  <w:style w:type="paragraph" w:customStyle="1" w:styleId="F820AB9240EB46839671C89CB116F2E2">
    <w:name w:val="F820AB9240EB46839671C89CB116F2E2"/>
  </w:style>
  <w:style w:type="paragraph" w:customStyle="1" w:styleId="F20062D7C3214E3FA93BA4999760CA40">
    <w:name w:val="F20062D7C3214E3FA93BA4999760CA40"/>
  </w:style>
  <w:style w:type="paragraph" w:customStyle="1" w:styleId="8D610C1D169F486C8B2964C911497063">
    <w:name w:val="8D610C1D169F486C8B2964C911497063"/>
  </w:style>
  <w:style w:type="paragraph" w:customStyle="1" w:styleId="B59D66D43A4C480CBE25A60CEB1AC342">
    <w:name w:val="B59D66D43A4C480CBE25A60CEB1AC342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F87CEC6D4BE247EC927B26047985F13F">
    <w:name w:val="F87CEC6D4BE247EC927B26047985F13F"/>
  </w:style>
  <w:style w:type="paragraph" w:customStyle="1" w:styleId="47774201E2C34A4DB6FA8BF89430FA25">
    <w:name w:val="47774201E2C34A4DB6FA8BF89430FA25"/>
  </w:style>
  <w:style w:type="paragraph" w:customStyle="1" w:styleId="4990DE6518BB4BF9B1B3674F3ED363F5">
    <w:name w:val="4990DE6518BB4BF9B1B3674F3ED363F5"/>
  </w:style>
  <w:style w:type="paragraph" w:customStyle="1" w:styleId="8EE7697956C04C36A0072C495EC9E282">
    <w:name w:val="8EE7697956C04C36A0072C495EC9E282"/>
  </w:style>
  <w:style w:type="paragraph" w:customStyle="1" w:styleId="3FDA8375A34E46389ECBCB0A176173AD">
    <w:name w:val="3FDA8375A34E46389ECBCB0A176173AD"/>
  </w:style>
  <w:style w:type="paragraph" w:customStyle="1" w:styleId="4E46DF622A924BE9918E5FD8EFA582B7">
    <w:name w:val="4E46DF622A924BE9918E5FD8EFA582B7"/>
  </w:style>
  <w:style w:type="paragraph" w:customStyle="1" w:styleId="A35144C465CA4E08B6EC14DA385744CC">
    <w:name w:val="A35144C465CA4E08B6EC14DA385744CC"/>
  </w:style>
  <w:style w:type="paragraph" w:customStyle="1" w:styleId="09C51AB04B9640C5944BF54EFFF43C4C">
    <w:name w:val="09C51AB04B9640C5944BF54EFFF43C4C"/>
  </w:style>
  <w:style w:type="paragraph" w:customStyle="1" w:styleId="B13B360FD97D4D3DB0458DDBAFA51E17">
    <w:name w:val="B13B360FD97D4D3DB0458DDBAFA51E17"/>
  </w:style>
  <w:style w:type="paragraph" w:customStyle="1" w:styleId="AF849FBC45D34536B4A50A5027DDE77D">
    <w:name w:val="AF849FBC45D34536B4A50A5027DDE77D"/>
  </w:style>
  <w:style w:type="paragraph" w:customStyle="1" w:styleId="C92EC83E6F9C45B9AD478535C92AD3E6">
    <w:name w:val="C92EC83E6F9C45B9AD478535C92AD3E6"/>
  </w:style>
  <w:style w:type="paragraph" w:customStyle="1" w:styleId="DA66E3FA85BE4B328F94E21E6732F51F">
    <w:name w:val="DA66E3FA85BE4B328F94E21E6732F51F"/>
  </w:style>
  <w:style w:type="paragraph" w:customStyle="1" w:styleId="5E60AB911C20478A8888D89B74DC6627">
    <w:name w:val="5E60AB911C20478A8888D89B74DC6627"/>
  </w:style>
  <w:style w:type="paragraph" w:customStyle="1" w:styleId="A7E2F0586FF94C0287FBD8E615517CDF">
    <w:name w:val="A7E2F0586FF94C0287FBD8E615517CDF"/>
  </w:style>
  <w:style w:type="paragraph" w:customStyle="1" w:styleId="5A45AE5000544D7CB81ACD4DCAFFA0B3">
    <w:name w:val="5A45AE5000544D7CB81ACD4DCAFFA0B3"/>
  </w:style>
  <w:style w:type="paragraph" w:customStyle="1" w:styleId="0C60C3FCF4804B06B30EA3F0F475720B">
    <w:name w:val="0C60C3FCF4804B06B30EA3F0F475720B"/>
  </w:style>
  <w:style w:type="paragraph" w:customStyle="1" w:styleId="C1C78B0A11914B8E8438B2EE97913EEF">
    <w:name w:val="C1C78B0A11914B8E8438B2EE97913EEF"/>
  </w:style>
  <w:style w:type="paragraph" w:customStyle="1" w:styleId="A77D4D26D6EE46C8819915137D60252B">
    <w:name w:val="A77D4D26D6EE46C8819915137D60252B"/>
  </w:style>
  <w:style w:type="paragraph" w:customStyle="1" w:styleId="2287E2F456DE4E6FB3A42341C3BDD1ED">
    <w:name w:val="2287E2F456DE4E6FB3A42341C3BDD1ED"/>
  </w:style>
  <w:style w:type="paragraph" w:customStyle="1" w:styleId="CA98254D820B4B34944AA1D191D2E256">
    <w:name w:val="CA98254D820B4B34944AA1D191D2E256"/>
  </w:style>
  <w:style w:type="paragraph" w:customStyle="1" w:styleId="AEDCEED2A26848AB97CD1C1664F17A1F">
    <w:name w:val="AEDCEED2A26848AB97CD1C1664F17A1F"/>
  </w:style>
  <w:style w:type="paragraph" w:customStyle="1" w:styleId="A92961244EE54C4397052CBD106B0EF1">
    <w:name w:val="A92961244EE54C4397052CBD106B0EF1"/>
  </w:style>
  <w:style w:type="paragraph" w:customStyle="1" w:styleId="3A2328B955114B88B3795A020DA83BBE">
    <w:name w:val="3A2328B955114B88B3795A020DA83BBE"/>
  </w:style>
  <w:style w:type="paragraph" w:customStyle="1" w:styleId="A05A12C0DD844471AAE542BD27749940">
    <w:name w:val="A05A12C0DD844471AAE542BD27749940"/>
  </w:style>
  <w:style w:type="paragraph" w:customStyle="1" w:styleId="CC525BE060104D8896DE8AF6B0F88EC9">
    <w:name w:val="CC525BE060104D8896DE8AF6B0F88EC9"/>
  </w:style>
  <w:style w:type="paragraph" w:customStyle="1" w:styleId="FE0667DB77F441AABA43CB69F9DA35AA">
    <w:name w:val="FE0667DB77F441AABA43CB69F9DA35AA"/>
  </w:style>
  <w:style w:type="paragraph" w:customStyle="1" w:styleId="12BC2EDC46904FCE9843AFB0D8227F41">
    <w:name w:val="12BC2EDC46904FCE9843AFB0D8227F41"/>
  </w:style>
  <w:style w:type="paragraph" w:customStyle="1" w:styleId="325C06124D714ADC8AB88DEC7C9FE792">
    <w:name w:val="325C06124D714ADC8AB88DEC7C9FE792"/>
  </w:style>
  <w:style w:type="paragraph" w:customStyle="1" w:styleId="8D9E29618ABC46E9B5248D2FB58EB3D8">
    <w:name w:val="8D9E29618ABC46E9B5248D2FB58EB3D8"/>
  </w:style>
  <w:style w:type="paragraph" w:customStyle="1" w:styleId="816BB111FB5745E5A25D9D0E6CD57DBA">
    <w:name w:val="816BB111FB5745E5A25D9D0E6CD57DBA"/>
  </w:style>
  <w:style w:type="paragraph" w:customStyle="1" w:styleId="76512899EB5945619DE763318BBCE9C8">
    <w:name w:val="76512899EB5945619DE763318BBCE9C8"/>
  </w:style>
  <w:style w:type="paragraph" w:customStyle="1" w:styleId="005D6CD7F487440D9C7041674D0224BA">
    <w:name w:val="005D6CD7F487440D9C7041674D0224BA"/>
  </w:style>
  <w:style w:type="paragraph" w:customStyle="1" w:styleId="67E90F117EBD4C31B505BB82DA2734E6">
    <w:name w:val="67E90F117EBD4C31B505BB82DA2734E6"/>
  </w:style>
  <w:style w:type="paragraph" w:customStyle="1" w:styleId="1A7981C6F80F47D3928C90E6A49F5DCC">
    <w:name w:val="1A7981C6F80F47D3928C90E6A49F5DCC"/>
  </w:style>
  <w:style w:type="paragraph" w:customStyle="1" w:styleId="DFF51B4698644A53B3F0ACCA66D873DA">
    <w:name w:val="DFF51B4698644A53B3F0ACCA66D873DA"/>
  </w:style>
  <w:style w:type="paragraph" w:customStyle="1" w:styleId="ECCEE9169C534188B9072BB61AE0BF0D">
    <w:name w:val="ECCEE9169C534188B9072BB61AE0BF0D"/>
  </w:style>
  <w:style w:type="paragraph" w:customStyle="1" w:styleId="0DB4C8C9FB8F4357AF2EABE8172A789E">
    <w:name w:val="0DB4C8C9FB8F4357AF2EABE8172A789E"/>
  </w:style>
  <w:style w:type="paragraph" w:customStyle="1" w:styleId="7A32CB38736445FE9BF4F501415E7300">
    <w:name w:val="7A32CB38736445FE9BF4F501415E7300"/>
  </w:style>
  <w:style w:type="paragraph" w:customStyle="1" w:styleId="AE3C8E5CAF8B4B6483DFAB892665428D">
    <w:name w:val="AE3C8E5CAF8B4B6483DFAB892665428D"/>
  </w:style>
  <w:style w:type="paragraph" w:customStyle="1" w:styleId="5A021C5978024296928D13D3A0065EA3">
    <w:name w:val="5A021C5978024296928D13D3A0065EA3"/>
  </w:style>
  <w:style w:type="paragraph" w:customStyle="1" w:styleId="B946B8601D844686BC3437D7C43EBFC5">
    <w:name w:val="B946B8601D844686BC3437D7C43EBFC5"/>
  </w:style>
  <w:style w:type="paragraph" w:customStyle="1" w:styleId="21EE7F1F710E47889C6F665238E46AA4">
    <w:name w:val="21EE7F1F710E47889C6F665238E46AA4"/>
  </w:style>
  <w:style w:type="paragraph" w:customStyle="1" w:styleId="1D04732CFC544F8B9521DBD66295ECAA">
    <w:name w:val="1D04732CFC544F8B9521DBD66295ECAA"/>
  </w:style>
  <w:style w:type="paragraph" w:customStyle="1" w:styleId="36180938CEF94B10AA42A0519ABEC3B6">
    <w:name w:val="36180938CEF94B10AA42A0519ABEC3B6"/>
  </w:style>
  <w:style w:type="paragraph" w:customStyle="1" w:styleId="0CE98850BB2943E4B0D03F66F03A6AFB">
    <w:name w:val="0CE98850BB2943E4B0D03F66F03A6AFB"/>
  </w:style>
  <w:style w:type="paragraph" w:customStyle="1" w:styleId="D2A3A42E02A34FC1AC51D0E9A49AE821">
    <w:name w:val="D2A3A42E02A34FC1AC51D0E9A49AE821"/>
  </w:style>
  <w:style w:type="paragraph" w:customStyle="1" w:styleId="73888F3F13CE439F8A48310302D5135C">
    <w:name w:val="73888F3F13CE439F8A48310302D5135C"/>
  </w:style>
  <w:style w:type="paragraph" w:customStyle="1" w:styleId="623A4F5E4717423AB633E0D6243F3541">
    <w:name w:val="623A4F5E4717423AB633E0D6243F3541"/>
  </w:style>
  <w:style w:type="paragraph" w:customStyle="1" w:styleId="EF414F1ABAAA49FFBB996D592EF1A3AD">
    <w:name w:val="EF414F1ABAAA49FFBB996D592EF1A3AD"/>
  </w:style>
  <w:style w:type="paragraph" w:customStyle="1" w:styleId="6528E1FCDC494CD399DCC684BCCC304B">
    <w:name w:val="6528E1FCDC494CD399DCC684BCCC304B"/>
  </w:style>
  <w:style w:type="paragraph" w:customStyle="1" w:styleId="B8841FA2074D4B9480ADE7341DCADC98">
    <w:name w:val="B8841FA2074D4B9480ADE7341DCADC98"/>
  </w:style>
  <w:style w:type="paragraph" w:customStyle="1" w:styleId="53C1832C955A4D79831C32673D1EA4F6">
    <w:name w:val="53C1832C955A4D79831C32673D1EA4F6"/>
  </w:style>
  <w:style w:type="paragraph" w:customStyle="1" w:styleId="9F764FB0C45A448FA0B961C8CBC7A119">
    <w:name w:val="9F764FB0C45A448FA0B961C8CBC7A119"/>
  </w:style>
  <w:style w:type="paragraph" w:customStyle="1" w:styleId="416B98E5008542288185236B3DF3C15D">
    <w:name w:val="416B98E5008542288185236B3DF3C15D"/>
  </w:style>
  <w:style w:type="paragraph" w:customStyle="1" w:styleId="664D869170C7469BA2371AEED425E384">
    <w:name w:val="664D869170C7469BA2371AEED425E384"/>
  </w:style>
  <w:style w:type="paragraph" w:customStyle="1" w:styleId="87100A520E6C4AC8A1405B58FAE19E77">
    <w:name w:val="87100A520E6C4AC8A1405B58FAE19E77"/>
  </w:style>
  <w:style w:type="paragraph" w:customStyle="1" w:styleId="01585B8FD3ED4019A2E7005E4995A906">
    <w:name w:val="01585B8FD3ED4019A2E7005E4995A906"/>
  </w:style>
  <w:style w:type="paragraph" w:customStyle="1" w:styleId="58E28CBE08B8481BAEE50818C51CB398">
    <w:name w:val="58E28CBE08B8481BAEE50818C51CB398"/>
  </w:style>
  <w:style w:type="paragraph" w:customStyle="1" w:styleId="1AEB9BF77B78410EB216C35F98E1CB0E">
    <w:name w:val="1AEB9BF77B78410EB216C35F98E1CB0E"/>
  </w:style>
  <w:style w:type="paragraph" w:customStyle="1" w:styleId="AE2C2C8530FB4633BF7486C85E6848C6">
    <w:name w:val="AE2C2C8530FB4633BF7486C85E6848C6"/>
  </w:style>
  <w:style w:type="paragraph" w:customStyle="1" w:styleId="8E47252559C3475AA5B1F835F9D41463">
    <w:name w:val="8E47252559C3475AA5B1F835F9D41463"/>
  </w:style>
  <w:style w:type="paragraph" w:customStyle="1" w:styleId="6F918C9D8E9D4C858CD834B495F468D3">
    <w:name w:val="6F918C9D8E9D4C858CD834B495F468D3"/>
  </w:style>
  <w:style w:type="paragraph" w:customStyle="1" w:styleId="092951400E144A59A61E5B213624DDCA">
    <w:name w:val="092951400E144A59A61E5B213624DDCA"/>
  </w:style>
  <w:style w:type="paragraph" w:customStyle="1" w:styleId="B7A4DFE5DB8F457F93AC335B81B3B6B6">
    <w:name w:val="B7A4DFE5DB8F457F93AC335B81B3B6B6"/>
  </w:style>
  <w:style w:type="paragraph" w:customStyle="1" w:styleId="13477BB600B74663AB684F09A1FFFC77">
    <w:name w:val="13477BB600B74663AB684F09A1FFFC77"/>
  </w:style>
  <w:style w:type="paragraph" w:customStyle="1" w:styleId="605F7102ABB94CACAED77E49E1008699">
    <w:name w:val="605F7102ABB94CACAED77E49E1008699"/>
  </w:style>
  <w:style w:type="paragraph" w:customStyle="1" w:styleId="DB1D227C801345E5B08F25C6D2DEFE0C">
    <w:name w:val="DB1D227C801345E5B08F25C6D2DEFE0C"/>
  </w:style>
  <w:style w:type="paragraph" w:customStyle="1" w:styleId="4BE8FC3421314EB390A2503B1999B34D">
    <w:name w:val="4BE8FC3421314EB390A2503B1999B34D"/>
  </w:style>
  <w:style w:type="paragraph" w:customStyle="1" w:styleId="39F74B03D0ED494780E4DFBB141C721D">
    <w:name w:val="39F74B03D0ED494780E4DFBB141C721D"/>
  </w:style>
  <w:style w:type="paragraph" w:customStyle="1" w:styleId="1B9F9DFA377B4CE8826930E9656F3735">
    <w:name w:val="1B9F9DFA377B4CE8826930E9656F3735"/>
  </w:style>
  <w:style w:type="paragraph" w:customStyle="1" w:styleId="01BF70D8EBDA469EA8B30D471F3E619F">
    <w:name w:val="01BF70D8EBDA469EA8B30D471F3E619F"/>
  </w:style>
  <w:style w:type="paragraph" w:customStyle="1" w:styleId="092898660B59453999312E1C6D5A6E63">
    <w:name w:val="092898660B59453999312E1C6D5A6E63"/>
  </w:style>
  <w:style w:type="paragraph" w:customStyle="1" w:styleId="877015EAC63A45489A21437166E0227A">
    <w:name w:val="877015EAC63A45489A21437166E0227A"/>
  </w:style>
  <w:style w:type="paragraph" w:customStyle="1" w:styleId="02723CBED6A3449EADA0478535F1CDB7">
    <w:name w:val="02723CBED6A3449EADA0478535F1CDB7"/>
  </w:style>
  <w:style w:type="paragraph" w:customStyle="1" w:styleId="250BD10E9BD7475ABF58A68BF418BD6B">
    <w:name w:val="250BD10E9BD7475ABF58A68BF418BD6B"/>
  </w:style>
  <w:style w:type="paragraph" w:customStyle="1" w:styleId="6B1116D15AA246B791224540D2275062">
    <w:name w:val="6B1116D15AA246B791224540D2275062"/>
  </w:style>
  <w:style w:type="paragraph" w:customStyle="1" w:styleId="ED7811DE18374F26B198A03D0F4DE916">
    <w:name w:val="ED7811DE18374F26B198A03D0F4DE916"/>
  </w:style>
  <w:style w:type="paragraph" w:customStyle="1" w:styleId="CD889BEA5DF84CBD971EB2D49F3C959C">
    <w:name w:val="CD889BEA5DF84CBD971EB2D49F3C959C"/>
  </w:style>
  <w:style w:type="paragraph" w:customStyle="1" w:styleId="5602E9E4E7064323AED6DAEF2CB826A0">
    <w:name w:val="5602E9E4E7064323AED6DAEF2CB826A0"/>
  </w:style>
  <w:style w:type="paragraph" w:customStyle="1" w:styleId="BA4EFB8848DE4B02B1F3FA1EF9285B15">
    <w:name w:val="BA4EFB8848DE4B02B1F3FA1EF9285B15"/>
  </w:style>
  <w:style w:type="paragraph" w:customStyle="1" w:styleId="7CA3BA2DC2F94A7FA54C6F7FAF0036E1">
    <w:name w:val="7CA3BA2DC2F94A7FA54C6F7FAF0036E1"/>
  </w:style>
  <w:style w:type="paragraph" w:customStyle="1" w:styleId="0B2E2A2A8F5B4E66BBDFC16FA9385387">
    <w:name w:val="0B2E2A2A8F5B4E66BBDFC16FA9385387"/>
  </w:style>
  <w:style w:type="paragraph" w:customStyle="1" w:styleId="88AA1157A1DB409390518E6E6129D3BB">
    <w:name w:val="88AA1157A1DB409390518E6E6129D3BB"/>
  </w:style>
  <w:style w:type="paragraph" w:customStyle="1" w:styleId="8863151EC298497C90376A46DE14BACB">
    <w:name w:val="8863151EC298497C90376A46DE14BACB"/>
  </w:style>
  <w:style w:type="paragraph" w:customStyle="1" w:styleId="2418FF00178849B0AA79E3C0F6B52C15">
    <w:name w:val="2418FF00178849B0AA79E3C0F6B52C15"/>
  </w:style>
  <w:style w:type="paragraph" w:customStyle="1" w:styleId="979139F1B79B445698BF84D4BB72EFC4">
    <w:name w:val="979139F1B79B445698BF84D4BB72EFC4"/>
  </w:style>
  <w:style w:type="paragraph" w:customStyle="1" w:styleId="25FC15F6FDAE46FB878DA208CC4D93F0">
    <w:name w:val="25FC15F6FDAE46FB878DA208CC4D93F0"/>
  </w:style>
  <w:style w:type="paragraph" w:customStyle="1" w:styleId="C456B006EDA7411CBF9EA55BB728A0E6">
    <w:name w:val="C456B006EDA7411CBF9EA55BB728A0E6"/>
  </w:style>
  <w:style w:type="paragraph" w:customStyle="1" w:styleId="A2E7BA0462244387ADB4AFC8EE07E11D">
    <w:name w:val="A2E7BA0462244387ADB4AFC8EE07E11D"/>
  </w:style>
  <w:style w:type="paragraph" w:customStyle="1" w:styleId="24D8DE4142A2464283B1915562E20DE7">
    <w:name w:val="24D8DE4142A2464283B1915562E20DE7"/>
  </w:style>
  <w:style w:type="paragraph" w:customStyle="1" w:styleId="E5E0EADB0F05403996C42CF57339D9AE">
    <w:name w:val="E5E0EADB0F05403996C42CF57339D9AE"/>
  </w:style>
  <w:style w:type="paragraph" w:customStyle="1" w:styleId="E763344F574442FE8A7771F8024CF962">
    <w:name w:val="E763344F574442FE8A7771F8024CF962"/>
  </w:style>
  <w:style w:type="paragraph" w:customStyle="1" w:styleId="96916A9ED33F4FEAAAAA33285AFD585A">
    <w:name w:val="96916A9ED33F4FEAAAAA33285AFD585A"/>
  </w:style>
  <w:style w:type="paragraph" w:customStyle="1" w:styleId="187B63D703024904A376AD802EF3ACC5">
    <w:name w:val="187B63D703024904A376AD802EF3ACC5"/>
  </w:style>
  <w:style w:type="paragraph" w:customStyle="1" w:styleId="CB4F68AF5BF24BD2981B7D543ECCB0BF">
    <w:name w:val="CB4F68AF5BF24BD2981B7D543ECCB0BF"/>
  </w:style>
  <w:style w:type="paragraph" w:customStyle="1" w:styleId="11C78907A38545C59B2880C51E48B493">
    <w:name w:val="11C78907A38545C59B2880C51E48B493"/>
  </w:style>
  <w:style w:type="paragraph" w:customStyle="1" w:styleId="F5593AF81472413FA52DE3A0E12EDAD3">
    <w:name w:val="F5593AF81472413FA52DE3A0E12EDAD3"/>
  </w:style>
  <w:style w:type="paragraph" w:customStyle="1" w:styleId="A15D0B4CDAB848BEB69224E9EE195D31">
    <w:name w:val="A15D0B4CDAB848BEB69224E9EE195D31"/>
  </w:style>
  <w:style w:type="paragraph" w:customStyle="1" w:styleId="92781DE96CED4DDDA1ECD0D03860D79A">
    <w:name w:val="92781DE96CED4DDDA1ECD0D03860D79A"/>
  </w:style>
  <w:style w:type="paragraph" w:customStyle="1" w:styleId="4E8538012A6B456291E4833772C3A5C2">
    <w:name w:val="4E8538012A6B456291E4833772C3A5C2"/>
  </w:style>
  <w:style w:type="paragraph" w:customStyle="1" w:styleId="A0354BCB62504F2FBC227766508374F1">
    <w:name w:val="A0354BCB62504F2FBC227766508374F1"/>
  </w:style>
  <w:style w:type="paragraph" w:customStyle="1" w:styleId="57FCD84FB6A244FEBCD50B59191D658D">
    <w:name w:val="57FCD84FB6A244FEBCD50B59191D658D"/>
  </w:style>
  <w:style w:type="paragraph" w:customStyle="1" w:styleId="9B9644C67D7940F7A77DA4BB4E239CCF">
    <w:name w:val="9B9644C67D7940F7A77DA4BB4E239CCF"/>
  </w:style>
  <w:style w:type="paragraph" w:customStyle="1" w:styleId="1DA90B2A2F60473E875A8E1C368385D3">
    <w:name w:val="1DA90B2A2F60473E875A8E1C368385D3"/>
  </w:style>
  <w:style w:type="paragraph" w:customStyle="1" w:styleId="D82196CCD6AF483AB003A8C8ACC78001">
    <w:name w:val="D82196CCD6AF483AB003A8C8ACC78001"/>
  </w:style>
  <w:style w:type="paragraph" w:customStyle="1" w:styleId="A56D5F326E29406A8E2C4EC421736D8B">
    <w:name w:val="A56D5F326E29406A8E2C4EC421736D8B"/>
  </w:style>
  <w:style w:type="paragraph" w:customStyle="1" w:styleId="A5503777CFF54127891CE483FC7498C6">
    <w:name w:val="A5503777CFF54127891CE483FC7498C6"/>
  </w:style>
  <w:style w:type="paragraph" w:customStyle="1" w:styleId="DF76E37C73434011B152C9B00074D99E">
    <w:name w:val="DF76E37C73434011B152C9B00074D99E"/>
  </w:style>
  <w:style w:type="paragraph" w:customStyle="1" w:styleId="5558ECB9ADDB4C068EA46D4E336E12E7">
    <w:name w:val="5558ECB9ADDB4C068EA46D4E336E12E7"/>
  </w:style>
  <w:style w:type="paragraph" w:customStyle="1" w:styleId="E2230DF7491040D5B0D7BD03CA8C753D">
    <w:name w:val="E2230DF7491040D5B0D7BD03CA8C753D"/>
  </w:style>
  <w:style w:type="paragraph" w:customStyle="1" w:styleId="5362F2E7B2F5483C88CC6820B679CE23">
    <w:name w:val="5362F2E7B2F5483C88CC6820B679CE23"/>
  </w:style>
  <w:style w:type="paragraph" w:customStyle="1" w:styleId="B4F7D7EA49F345D49C21385BD799B3E2">
    <w:name w:val="B4F7D7EA49F345D49C21385BD799B3E2"/>
  </w:style>
  <w:style w:type="paragraph" w:customStyle="1" w:styleId="96888C9C76E649E4994759A2F2D76E5A">
    <w:name w:val="96888C9C76E649E4994759A2F2D76E5A"/>
  </w:style>
  <w:style w:type="paragraph" w:customStyle="1" w:styleId="02E4B5A8C64E4D82BAE654EF33CB5851">
    <w:name w:val="02E4B5A8C64E4D82BAE654EF33CB5851"/>
  </w:style>
  <w:style w:type="paragraph" w:customStyle="1" w:styleId="41E54CDFC4504E388710EF675B5CF151">
    <w:name w:val="41E54CDFC4504E388710EF675B5CF151"/>
  </w:style>
  <w:style w:type="paragraph" w:customStyle="1" w:styleId="D0290DB2FDB346AFA9F716A7CFB73A32">
    <w:name w:val="D0290DB2FDB346AFA9F716A7CFB73A32"/>
  </w:style>
  <w:style w:type="paragraph" w:customStyle="1" w:styleId="C05CC3CA5B9F45BAAB60D18541338686">
    <w:name w:val="C05CC3CA5B9F45BAAB60D18541338686"/>
  </w:style>
  <w:style w:type="paragraph" w:customStyle="1" w:styleId="F9B3349311F943DA8DACF0CEF0BC0A32">
    <w:name w:val="F9B3349311F943DA8DACF0CEF0BC0A32"/>
  </w:style>
  <w:style w:type="paragraph" w:customStyle="1" w:styleId="5B5CA2CE2D3240788A43C695E2FDADE8">
    <w:name w:val="5B5CA2CE2D3240788A43C695E2FDADE8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3F6C45887E72477FA4C4125987F78651">
    <w:name w:val="3F6C45887E72477FA4C4125987F78651"/>
  </w:style>
  <w:style w:type="paragraph" w:customStyle="1" w:styleId="735FCDC4D37E48AC8AAD5330AC51348D">
    <w:name w:val="735FCDC4D37E48AC8AAD5330AC51348D"/>
  </w:style>
  <w:style w:type="paragraph" w:customStyle="1" w:styleId="03FF7226E6474BA8AA7C6D80F05E5CCF">
    <w:name w:val="03FF7226E6474BA8AA7C6D80F05E5CCF"/>
  </w:style>
  <w:style w:type="paragraph" w:customStyle="1" w:styleId="30C0E2434B3D4909AA85EAC995C7882C">
    <w:name w:val="30C0E2434B3D4909AA85EAC995C7882C"/>
  </w:style>
  <w:style w:type="paragraph" w:customStyle="1" w:styleId="350E9CBFBF1146FABE2A3B68CBA5EE6B">
    <w:name w:val="350E9CBFBF1146FABE2A3B68CBA5EE6B"/>
  </w:style>
  <w:style w:type="paragraph" w:customStyle="1" w:styleId="D18A24DB101F4496917C0256DD751C58">
    <w:name w:val="D18A24DB101F4496917C0256DD751C58"/>
  </w:style>
  <w:style w:type="paragraph" w:customStyle="1" w:styleId="314C56236A0143469E8D132F42A10899">
    <w:name w:val="314C56236A0143469E8D132F42A10899"/>
  </w:style>
  <w:style w:type="paragraph" w:customStyle="1" w:styleId="2938F0D9542548328A455D0DF9577594">
    <w:name w:val="2938F0D9542548328A455D0DF9577594"/>
  </w:style>
  <w:style w:type="paragraph" w:customStyle="1" w:styleId="4B8FE5C846884F93AFACDBB7A365BB11">
    <w:name w:val="4B8FE5C846884F93AFACDBB7A365BB11"/>
  </w:style>
  <w:style w:type="paragraph" w:customStyle="1" w:styleId="E125880E95CE43FD8249ABFA534FEB12">
    <w:name w:val="E125880E95CE43FD8249ABFA534FEB12"/>
  </w:style>
  <w:style w:type="paragraph" w:customStyle="1" w:styleId="38BC1147C2444C26AB9A76CFE099A002">
    <w:name w:val="38BC1147C2444C26AB9A76CFE099A002"/>
  </w:style>
  <w:style w:type="paragraph" w:customStyle="1" w:styleId="5650253113044405A8CEA2182B35D169">
    <w:name w:val="5650253113044405A8CEA2182B35D169"/>
  </w:style>
  <w:style w:type="paragraph" w:customStyle="1" w:styleId="505995F954C343078BFBF5B5A63C3254">
    <w:name w:val="505995F954C343078BFBF5B5A63C3254"/>
  </w:style>
  <w:style w:type="paragraph" w:customStyle="1" w:styleId="C9E278009B8E4261A6DAD54F6DD72E22">
    <w:name w:val="C9E278009B8E4261A6DAD54F6DD72E22"/>
  </w:style>
  <w:style w:type="paragraph" w:customStyle="1" w:styleId="310AE41FDEF041068E8A34DE0331761D">
    <w:name w:val="310AE41FDEF041068E8A34DE0331761D"/>
  </w:style>
  <w:style w:type="paragraph" w:customStyle="1" w:styleId="8A7A657614474BB5B916A1304A023FFD">
    <w:name w:val="8A7A657614474BB5B916A1304A023FFD"/>
  </w:style>
  <w:style w:type="paragraph" w:customStyle="1" w:styleId="42558BF56FC743FE81D3CD45CACCE01F">
    <w:name w:val="42558BF56FC743FE81D3CD45CACCE01F"/>
  </w:style>
  <w:style w:type="paragraph" w:customStyle="1" w:styleId="5B10A05D83A54F3F8A05DBAA26D4359D">
    <w:name w:val="5B10A05D83A54F3F8A05DBAA26D4359D"/>
  </w:style>
  <w:style w:type="paragraph" w:customStyle="1" w:styleId="09F0AA749EAE410693323AC1C6416004">
    <w:name w:val="09F0AA749EAE410693323AC1C6416004"/>
  </w:style>
  <w:style w:type="paragraph" w:customStyle="1" w:styleId="B22076A18B4843F08E408096DE3D259E">
    <w:name w:val="B22076A18B4843F08E408096DE3D259E"/>
  </w:style>
  <w:style w:type="paragraph" w:customStyle="1" w:styleId="8D2B60972AFC49E4994DF2511D0FDAA4">
    <w:name w:val="8D2B60972AFC49E4994DF2511D0FDAA4"/>
  </w:style>
  <w:style w:type="paragraph" w:customStyle="1" w:styleId="F4FE719BE1684DF3B686CB6AA36108E2">
    <w:name w:val="F4FE719BE1684DF3B686CB6AA36108E2"/>
  </w:style>
  <w:style w:type="paragraph" w:customStyle="1" w:styleId="76E02D4040CB477D83DC13FB13C27DA6">
    <w:name w:val="76E02D4040CB477D83DC13FB13C27DA6"/>
  </w:style>
  <w:style w:type="paragraph" w:customStyle="1" w:styleId="B54A3870D5DF46EF8EBA41D81ABA82B1">
    <w:name w:val="B54A3870D5DF46EF8EBA41D81ABA82B1"/>
  </w:style>
  <w:style w:type="paragraph" w:customStyle="1" w:styleId="DEF7E5216AA04B20AFE23112A3B4E005">
    <w:name w:val="DEF7E5216AA04B20AFE23112A3B4E005"/>
  </w:style>
  <w:style w:type="paragraph" w:customStyle="1" w:styleId="D7593F1ABC514A4385F9AC06CD653F12">
    <w:name w:val="D7593F1ABC514A4385F9AC06CD653F12"/>
  </w:style>
  <w:style w:type="paragraph" w:customStyle="1" w:styleId="F08056AEEF28416A8F0A43F3A82BE20A">
    <w:name w:val="F08056AEEF28416A8F0A43F3A82BE20A"/>
  </w:style>
  <w:style w:type="paragraph" w:customStyle="1" w:styleId="090661DDA4A442E698979C64BD5F3B85">
    <w:name w:val="090661DDA4A442E698979C64BD5F3B85"/>
  </w:style>
  <w:style w:type="paragraph" w:customStyle="1" w:styleId="D4F1E356E61947729C3A4094487E3187">
    <w:name w:val="D4F1E356E61947729C3A4094487E3187"/>
  </w:style>
  <w:style w:type="paragraph" w:customStyle="1" w:styleId="0ECA420D3570423B99874B43BC1D5F3C">
    <w:name w:val="0ECA420D3570423B99874B43BC1D5F3C"/>
  </w:style>
  <w:style w:type="paragraph" w:customStyle="1" w:styleId="850036EE792843CA8A431BC4AF224C52">
    <w:name w:val="850036EE792843CA8A431BC4AF224C52"/>
  </w:style>
  <w:style w:type="paragraph" w:customStyle="1" w:styleId="F138E0F3A78A4781A0CBB3D5554CBF47">
    <w:name w:val="F138E0F3A78A4781A0CBB3D5554CBF47"/>
  </w:style>
  <w:style w:type="paragraph" w:customStyle="1" w:styleId="9E98A645E12D4C158B592BC7ED879A73">
    <w:name w:val="9E98A645E12D4C158B592BC7ED879A73"/>
  </w:style>
  <w:style w:type="paragraph" w:customStyle="1" w:styleId="BFABE771C7D74113BA9F41082823A8B9">
    <w:name w:val="BFABE771C7D74113BA9F41082823A8B9"/>
  </w:style>
  <w:style w:type="paragraph" w:customStyle="1" w:styleId="20C7C5F060CB40FDB199BD0CF4529339">
    <w:name w:val="20C7C5F060CB40FDB199BD0CF4529339"/>
  </w:style>
  <w:style w:type="paragraph" w:customStyle="1" w:styleId="3DF69B9EC48C45F08D371AD6AF782C20">
    <w:name w:val="3DF69B9EC48C45F08D371AD6AF782C20"/>
  </w:style>
  <w:style w:type="paragraph" w:customStyle="1" w:styleId="E604228A008E488AA99C2D489460A307">
    <w:name w:val="E604228A008E488AA99C2D489460A307"/>
  </w:style>
  <w:style w:type="paragraph" w:customStyle="1" w:styleId="1F33224E17B742D8A1EF8E0211239D2B">
    <w:name w:val="1F33224E17B742D8A1EF8E0211239D2B"/>
  </w:style>
  <w:style w:type="paragraph" w:customStyle="1" w:styleId="B775A975162F40C796470939E3E532AA">
    <w:name w:val="B775A975162F40C796470939E3E532AA"/>
  </w:style>
  <w:style w:type="paragraph" w:customStyle="1" w:styleId="F0DC26D3DA7F4512B3AD43F07C150B4F">
    <w:name w:val="F0DC26D3DA7F4512B3AD43F07C150B4F"/>
  </w:style>
  <w:style w:type="paragraph" w:customStyle="1" w:styleId="568A73AC6CB041F88A40611C4ED7CD3B">
    <w:name w:val="568A73AC6CB041F88A40611C4ED7CD3B"/>
  </w:style>
  <w:style w:type="paragraph" w:customStyle="1" w:styleId="04D0CC3A62DE4E489BEE50699E2E9C87">
    <w:name w:val="04D0CC3A62DE4E489BEE50699E2E9C87"/>
  </w:style>
  <w:style w:type="paragraph" w:customStyle="1" w:styleId="AEDB28BB88D24A679C7774224CAEB30E">
    <w:name w:val="AEDB28BB88D24A679C7774224CAEB30E"/>
  </w:style>
  <w:style w:type="paragraph" w:customStyle="1" w:styleId="291B640D527E42E6AFA9830EE6EC822C">
    <w:name w:val="291B640D527E42E6AFA9830EE6EC822C"/>
  </w:style>
  <w:style w:type="paragraph" w:customStyle="1" w:styleId="BA3055A002D34EBF91AA9119E185B726">
    <w:name w:val="BA3055A002D34EBF91AA9119E185B726"/>
  </w:style>
  <w:style w:type="paragraph" w:customStyle="1" w:styleId="C034D7122E1248889301955C86828896">
    <w:name w:val="C034D7122E1248889301955C86828896"/>
  </w:style>
  <w:style w:type="paragraph" w:customStyle="1" w:styleId="9B4450022882462682A4507E90F19BF4">
    <w:name w:val="9B4450022882462682A4507E90F19BF4"/>
  </w:style>
  <w:style w:type="paragraph" w:customStyle="1" w:styleId="4C185921F15F44619264E77D541D88D3">
    <w:name w:val="4C185921F15F44619264E77D541D88D3"/>
  </w:style>
  <w:style w:type="paragraph" w:customStyle="1" w:styleId="025A9E2913A14766B8B72471DB9DA667">
    <w:name w:val="025A9E2913A14766B8B72471DB9DA667"/>
  </w:style>
  <w:style w:type="paragraph" w:customStyle="1" w:styleId="221A57C6CD22425689498A339A81EF62">
    <w:name w:val="221A57C6CD22425689498A339A81EF62"/>
  </w:style>
  <w:style w:type="paragraph" w:customStyle="1" w:styleId="065568E619C74E06A2A8BF80A6C33CBE">
    <w:name w:val="065568E619C74E06A2A8BF80A6C33CBE"/>
  </w:style>
  <w:style w:type="paragraph" w:customStyle="1" w:styleId="522A054E9E414E88AD7F279F33BB3739">
    <w:name w:val="522A054E9E414E88AD7F279F33BB3739"/>
  </w:style>
  <w:style w:type="paragraph" w:customStyle="1" w:styleId="7CB97CC300D640EE9CC442BF75E98D87">
    <w:name w:val="7CB97CC300D640EE9CC442BF75E98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93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Lipids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grace accad</dc:creator>
  <cp:lastModifiedBy>Ryan Rahy</cp:lastModifiedBy>
  <cp:revision>10</cp:revision>
  <dcterms:created xsi:type="dcterms:W3CDTF">2018-09-12T13:55:00Z</dcterms:created>
  <dcterms:modified xsi:type="dcterms:W3CDTF">2018-09-12T19:00:00Z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